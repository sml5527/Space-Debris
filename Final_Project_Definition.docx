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8C2AF6" w:rsidRPr="00A47D51" w:rsidTr="008C2AF6">
        <w:tc>
          <w:tcPr>
            <w:tcW w:w="217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D1636B" wp14:editId="11DFCC14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8C2AF6" w:rsidRPr="00A47D51" w:rsidRDefault="00F26904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A4C453" wp14:editId="390C92AC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69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r w:rsidR="00A45B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2015 </w:t>
      </w:r>
      <w:r w:rsidR="000716D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</w:p>
    <w:p w:rsidR="00FC0251" w:rsidRPr="00747690" w:rsidRDefault="00FC02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Final Project Definition</w:t>
      </w:r>
    </w:p>
    <w:p w:rsidR="00FC0251" w:rsidRDefault="00FC0251" w:rsidP="00FC025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Due: </w:t>
      </w:r>
      <w:r w:rsidR="003F013C">
        <w:rPr>
          <w:b/>
          <w:u w:val="single"/>
        </w:rPr>
        <w:t>Sunday</w:t>
      </w:r>
      <w:r w:rsidR="003F013C" w:rsidRPr="0005283F">
        <w:rPr>
          <w:b/>
          <w:u w:val="single"/>
        </w:rPr>
        <w:t xml:space="preserve"> </w:t>
      </w:r>
      <w:r w:rsidR="000716D3">
        <w:rPr>
          <w:b/>
          <w:u w:val="single"/>
        </w:rPr>
        <w:t>April</w:t>
      </w:r>
      <w:r w:rsidR="003F013C" w:rsidRPr="0005283F">
        <w:rPr>
          <w:b/>
          <w:u w:val="single"/>
        </w:rPr>
        <w:t xml:space="preserve"> </w:t>
      </w:r>
      <w:proofErr w:type="gramStart"/>
      <w:r w:rsidR="003F013C" w:rsidRPr="0005283F">
        <w:rPr>
          <w:b/>
          <w:u w:val="single"/>
        </w:rPr>
        <w:t>1</w:t>
      </w:r>
      <w:r w:rsidR="000716D3">
        <w:rPr>
          <w:b/>
          <w:u w:val="single"/>
        </w:rPr>
        <w:t>0</w:t>
      </w:r>
      <w:r w:rsidR="003F013C" w:rsidRPr="0005283F">
        <w:rPr>
          <w:b/>
          <w:u w:val="single"/>
          <w:vertAlign w:val="superscript"/>
        </w:rPr>
        <w:t>th</w:t>
      </w:r>
      <w:r w:rsidR="003F013C">
        <w:rPr>
          <w:b/>
          <w:u w:val="single"/>
          <w:vertAlign w:val="superscript"/>
        </w:rPr>
        <w:t xml:space="preserve">  </w:t>
      </w:r>
      <w:r w:rsidR="003F013C">
        <w:rPr>
          <w:b/>
          <w:u w:val="single"/>
        </w:rPr>
        <w:t>(</w:t>
      </w:r>
      <w:proofErr w:type="gramEnd"/>
      <w:r w:rsidR="003F013C">
        <w:rPr>
          <w:b/>
          <w:u w:val="single"/>
        </w:rPr>
        <w:t>11:59pm)</w:t>
      </w:r>
    </w:p>
    <w:p w:rsidR="00FC0251" w:rsidRDefault="00FC0251" w:rsidP="00FC0251">
      <w:pPr>
        <w:rPr>
          <w:b/>
        </w:rPr>
      </w:pPr>
      <w:r w:rsidRPr="00AB33B2">
        <w:rPr>
          <w:b/>
          <w:color w:val="FF0000"/>
          <w:u w:val="single"/>
        </w:rPr>
        <w:t xml:space="preserve">Project: </w:t>
      </w:r>
      <w:r w:rsidR="00A45BB7">
        <w:rPr>
          <w:b/>
          <w:color w:val="FF0000"/>
          <w:u w:val="single"/>
        </w:rPr>
        <w:t xml:space="preserve"> </w:t>
      </w:r>
      <w:r w:rsidR="00E20A28">
        <w:rPr>
          <w:b/>
        </w:rPr>
        <w:t>Space Debris</w:t>
      </w:r>
    </w:p>
    <w:p w:rsidR="00A45BB7" w:rsidRPr="00E20A28" w:rsidRDefault="00A45BB7" w:rsidP="00FC0251">
      <w:r>
        <w:rPr>
          <w:b/>
          <w:color w:val="FF0000"/>
          <w:u w:val="single"/>
        </w:rPr>
        <w:t>Team</w:t>
      </w:r>
      <w:r w:rsidRPr="00AB33B2">
        <w:rPr>
          <w:b/>
          <w:color w:val="FF0000"/>
          <w:u w:val="single"/>
        </w:rPr>
        <w:t xml:space="preserve">: </w:t>
      </w:r>
      <w:r>
        <w:rPr>
          <w:b/>
          <w:color w:val="FF0000"/>
          <w:u w:val="single"/>
        </w:rPr>
        <w:t xml:space="preserve"> </w:t>
      </w:r>
      <w:r w:rsidR="00E20A28">
        <w:rPr>
          <w:b/>
          <w:color w:val="FF0000"/>
          <w:u w:val="single"/>
        </w:rPr>
        <w:t xml:space="preserve"> </w:t>
      </w:r>
      <w:r w:rsidR="00E20A28">
        <w:t>Ice Cream Indulgence</w:t>
      </w:r>
    </w:p>
    <w:p w:rsidR="00A45BB7" w:rsidRPr="00AB33B2" w:rsidRDefault="00A45BB7" w:rsidP="00A45BB7">
      <w:pPr>
        <w:rPr>
          <w:b/>
        </w:rPr>
      </w:pPr>
      <w:r w:rsidRPr="00A45BB7">
        <w:rPr>
          <w:b/>
          <w:color w:val="FF0000"/>
          <w:u w:val="single"/>
        </w:rPr>
        <w:t>Repository Address:</w:t>
      </w:r>
      <w:r w:rsidR="00E20A28">
        <w:rPr>
          <w:b/>
        </w:rPr>
        <w:t xml:space="preserve"> https://github.com/sml5527/Space-Debris</w:t>
      </w:r>
    </w:p>
    <w:p w:rsidR="00FC0251" w:rsidRPr="00AB33B2" w:rsidRDefault="00FC0251" w:rsidP="00FC0251">
      <w:pPr>
        <w:rPr>
          <w:b/>
          <w:color w:val="FF0000"/>
          <w:u w:val="single"/>
        </w:rPr>
      </w:pPr>
      <w:r w:rsidRPr="00AB33B2">
        <w:rPr>
          <w:b/>
          <w:color w:val="FF0000"/>
          <w:u w:val="single"/>
        </w:rPr>
        <w:t>Members:</w:t>
      </w:r>
      <w:r>
        <w:rPr>
          <w:b/>
          <w:color w:val="FF0000"/>
          <w:u w:val="single"/>
        </w:rPr>
        <w:t xml:space="preserve"> (Last names </w:t>
      </w:r>
      <w:r w:rsidR="00A45BB7">
        <w:rPr>
          <w:b/>
          <w:color w:val="FF0000"/>
          <w:u w:val="single"/>
        </w:rPr>
        <w:t>SORTED</w:t>
      </w:r>
      <w:r>
        <w:rPr>
          <w:b/>
          <w:color w:val="FF0000"/>
          <w:u w:val="single"/>
        </w:rPr>
        <w:t xml:space="preserve"> in alphabetical order)</w:t>
      </w:r>
    </w:p>
    <w:p w:rsidR="00FC0251" w:rsidRPr="00AB33B2" w:rsidRDefault="006E011B" w:rsidP="00FC0251">
      <w:pPr>
        <w:rPr>
          <w:b/>
        </w:rPr>
      </w:pPr>
      <w:proofErr w:type="spellStart"/>
      <w:r>
        <w:rPr>
          <w:b/>
        </w:rPr>
        <w:t>Chuman</w:t>
      </w:r>
      <w:proofErr w:type="spellEnd"/>
      <w:r w:rsidR="00FC0251" w:rsidRPr="00AB33B2">
        <w:rPr>
          <w:b/>
        </w:rPr>
        <w:t xml:space="preserve">, </w:t>
      </w:r>
      <w:r>
        <w:rPr>
          <w:b/>
        </w:rPr>
        <w:t>Mario</w:t>
      </w:r>
      <w:r w:rsidR="00E20A28">
        <w:rPr>
          <w:b/>
        </w:rPr>
        <w:t xml:space="preserve"> – Rainbow </w:t>
      </w:r>
      <w:proofErr w:type="spellStart"/>
      <w:r w:rsidR="00E20A28">
        <w:rPr>
          <w:b/>
        </w:rPr>
        <w:t>Sherbert</w:t>
      </w:r>
      <w:proofErr w:type="spellEnd"/>
    </w:p>
    <w:p w:rsidR="00FC0251" w:rsidRDefault="006E011B" w:rsidP="00FC0251">
      <w:pPr>
        <w:rPr>
          <w:b/>
        </w:rPr>
      </w:pPr>
      <w:r>
        <w:rPr>
          <w:b/>
        </w:rPr>
        <w:t>Harper, Alex</w:t>
      </w:r>
      <w:r w:rsidR="00E20A28">
        <w:rPr>
          <w:b/>
        </w:rPr>
        <w:t xml:space="preserve"> – Triple Caramel</w:t>
      </w:r>
    </w:p>
    <w:p w:rsidR="00FC0251" w:rsidRPr="00AB33B2" w:rsidRDefault="006E011B" w:rsidP="00FC0251">
      <w:pPr>
        <w:rPr>
          <w:b/>
        </w:rPr>
      </w:pPr>
      <w:r>
        <w:rPr>
          <w:b/>
        </w:rPr>
        <w:t xml:space="preserve">Lewis, </w:t>
      </w:r>
      <w:proofErr w:type="spellStart"/>
      <w:r>
        <w:rPr>
          <w:b/>
        </w:rPr>
        <w:t>Stefen</w:t>
      </w:r>
      <w:proofErr w:type="spellEnd"/>
      <w:r w:rsidR="00E20A28">
        <w:rPr>
          <w:b/>
        </w:rPr>
        <w:t xml:space="preserve"> - Chocolate</w:t>
      </w:r>
    </w:p>
    <w:p w:rsidR="00FC0251" w:rsidRDefault="006E011B" w:rsidP="00FC0251">
      <w:r>
        <w:rPr>
          <w:b/>
        </w:rPr>
        <w:t>Morris, Jason</w:t>
      </w:r>
      <w:r w:rsidR="00E20A28">
        <w:rPr>
          <w:b/>
        </w:rPr>
        <w:t xml:space="preserve"> - Vanilla</w:t>
      </w:r>
      <w:bookmarkStart w:id="0" w:name="_GoBack"/>
      <w:bookmarkEnd w:id="0"/>
    </w:p>
    <w:p w:rsidR="00FC0251" w:rsidRDefault="00FC0251" w:rsidP="00FC0251">
      <w:pPr>
        <w:rPr>
          <w:b/>
          <w:color w:val="FF0000"/>
          <w:u w:val="single"/>
        </w:rPr>
      </w:pPr>
      <w:r w:rsidRPr="00AB33B2">
        <w:rPr>
          <w:b/>
          <w:color w:val="FF0000"/>
          <w:u w:val="single"/>
        </w:rPr>
        <w:t>Pro</w:t>
      </w:r>
      <w:r>
        <w:rPr>
          <w:b/>
          <w:color w:val="FF0000"/>
          <w:u w:val="single"/>
        </w:rPr>
        <w:t>ject</w:t>
      </w:r>
      <w:r w:rsidRPr="00AB33B2">
        <w:rPr>
          <w:b/>
          <w:color w:val="FF0000"/>
          <w:u w:val="single"/>
        </w:rPr>
        <w:t xml:space="preserve"> Description:</w:t>
      </w:r>
    </w:p>
    <w:p w:rsidR="00346023" w:rsidRPr="00346023" w:rsidRDefault="00346023" w:rsidP="00FC0251">
      <w:r>
        <w:t xml:space="preserve">The player controls a vehicle that moves down a tunnel towards a goal and has to push obstacles out of their way with projectiles. </w:t>
      </w:r>
    </w:p>
    <w:p w:rsidR="00FC0251" w:rsidRPr="00AB33B2" w:rsidRDefault="00FC0251" w:rsidP="00FC025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Project o</w:t>
      </w:r>
      <w:r w:rsidRPr="00AB33B2">
        <w:rPr>
          <w:b/>
          <w:color w:val="FF0000"/>
          <w:u w:val="single"/>
        </w:rPr>
        <w:t>bjective:</w:t>
      </w:r>
    </w:p>
    <w:p w:rsidR="00FC0251" w:rsidRDefault="00346023" w:rsidP="00FC0251">
      <w:pPr>
        <w:rPr>
          <w:b/>
        </w:rPr>
      </w:pPr>
      <w:r>
        <w:rPr>
          <w:b/>
        </w:rPr>
        <w:t>Goals for this project:</w:t>
      </w:r>
    </w:p>
    <w:p w:rsidR="00346023" w:rsidRDefault="00346023" w:rsidP="00346023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A vehicle that has user control along the X/Y axis</w:t>
      </w:r>
    </w:p>
    <w:p w:rsidR="00346023" w:rsidRDefault="00346023" w:rsidP="00346023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Fire projectiles </w:t>
      </w:r>
      <w:r w:rsidR="00E20A28">
        <w:rPr>
          <w:b/>
        </w:rPr>
        <w:t>with mouse controls</w:t>
      </w:r>
    </w:p>
    <w:p w:rsidR="00E20A28" w:rsidRDefault="00E20A28" w:rsidP="00346023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Randomly generated obstacles that move towards the player</w:t>
      </w:r>
    </w:p>
    <w:p w:rsidR="00E20A28" w:rsidRDefault="00E20A28" w:rsidP="00346023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Collision detection and physics interactions between projectiles and obstacles</w:t>
      </w:r>
    </w:p>
    <w:p w:rsidR="00E20A28" w:rsidRPr="00E20A28" w:rsidRDefault="00E20A28" w:rsidP="00E20A28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High score functionality</w:t>
      </w:r>
    </w:p>
    <w:p w:rsidR="00FC0251" w:rsidRPr="00AB33B2" w:rsidRDefault="00FC0251" w:rsidP="00FC025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Milestone 1 objective:</w:t>
      </w:r>
    </w:p>
    <w:p w:rsidR="002F5487" w:rsidRPr="00A45BB7" w:rsidRDefault="00E20A28" w:rsidP="00A45BB7">
      <w:pPr>
        <w:rPr>
          <w:b/>
        </w:rPr>
      </w:pPr>
      <w:r>
        <w:rPr>
          <w:b/>
        </w:rPr>
        <w:t>Functional controls, basic models, basic collision with set obstacles</w:t>
      </w:r>
    </w:p>
    <w:sectPr w:rsidR="002F5487" w:rsidRPr="00A4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F6D87"/>
    <w:multiLevelType w:val="hybridMultilevel"/>
    <w:tmpl w:val="576A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A94B3B"/>
    <w:multiLevelType w:val="hybridMultilevel"/>
    <w:tmpl w:val="D32CDFE4"/>
    <w:lvl w:ilvl="0" w:tplc="D458E6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E886C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6C48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835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205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40B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05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8A0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69B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5"/>
  </w:num>
  <w:num w:numId="5">
    <w:abstractNumId w:val="13"/>
  </w:num>
  <w:num w:numId="6">
    <w:abstractNumId w:val="2"/>
  </w:num>
  <w:num w:numId="7">
    <w:abstractNumId w:val="6"/>
  </w:num>
  <w:num w:numId="8">
    <w:abstractNumId w:val="3"/>
  </w:num>
  <w:num w:numId="9">
    <w:abstractNumId w:val="12"/>
  </w:num>
  <w:num w:numId="10">
    <w:abstractNumId w:val="5"/>
  </w:num>
  <w:num w:numId="11">
    <w:abstractNumId w:val="0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3760"/>
    <w:rsid w:val="00067C50"/>
    <w:rsid w:val="000716D3"/>
    <w:rsid w:val="00084F60"/>
    <w:rsid w:val="00091B23"/>
    <w:rsid w:val="000E3CAB"/>
    <w:rsid w:val="00115DE6"/>
    <w:rsid w:val="00142947"/>
    <w:rsid w:val="00147B72"/>
    <w:rsid w:val="001820D6"/>
    <w:rsid w:val="00184AA7"/>
    <w:rsid w:val="001C1DD1"/>
    <w:rsid w:val="002236E7"/>
    <w:rsid w:val="002327E3"/>
    <w:rsid w:val="0024471B"/>
    <w:rsid w:val="00250C9C"/>
    <w:rsid w:val="0026757A"/>
    <w:rsid w:val="0028755E"/>
    <w:rsid w:val="002912FC"/>
    <w:rsid w:val="002C0048"/>
    <w:rsid w:val="002C4449"/>
    <w:rsid w:val="002E19CD"/>
    <w:rsid w:val="002F5487"/>
    <w:rsid w:val="00307489"/>
    <w:rsid w:val="003126A9"/>
    <w:rsid w:val="00335E79"/>
    <w:rsid w:val="00335E95"/>
    <w:rsid w:val="00346023"/>
    <w:rsid w:val="00372EEB"/>
    <w:rsid w:val="00392C28"/>
    <w:rsid w:val="003F013C"/>
    <w:rsid w:val="003F4084"/>
    <w:rsid w:val="00420610"/>
    <w:rsid w:val="00430BA9"/>
    <w:rsid w:val="004440D6"/>
    <w:rsid w:val="004763AD"/>
    <w:rsid w:val="00491108"/>
    <w:rsid w:val="004E2FA0"/>
    <w:rsid w:val="00522FCE"/>
    <w:rsid w:val="00595E11"/>
    <w:rsid w:val="005D4EC3"/>
    <w:rsid w:val="005E4AC1"/>
    <w:rsid w:val="006142DD"/>
    <w:rsid w:val="006258FC"/>
    <w:rsid w:val="00645383"/>
    <w:rsid w:val="006777EC"/>
    <w:rsid w:val="006E011B"/>
    <w:rsid w:val="006E3C2B"/>
    <w:rsid w:val="0070016E"/>
    <w:rsid w:val="00714A3E"/>
    <w:rsid w:val="00717595"/>
    <w:rsid w:val="00726814"/>
    <w:rsid w:val="00731BB4"/>
    <w:rsid w:val="00747690"/>
    <w:rsid w:val="00781011"/>
    <w:rsid w:val="007B37D0"/>
    <w:rsid w:val="007E4344"/>
    <w:rsid w:val="007E4722"/>
    <w:rsid w:val="00867112"/>
    <w:rsid w:val="008B3FE9"/>
    <w:rsid w:val="008C1932"/>
    <w:rsid w:val="008C2AF6"/>
    <w:rsid w:val="008E3CE7"/>
    <w:rsid w:val="00967464"/>
    <w:rsid w:val="00997F35"/>
    <w:rsid w:val="009B733D"/>
    <w:rsid w:val="009E0BB5"/>
    <w:rsid w:val="009E337D"/>
    <w:rsid w:val="009F08B1"/>
    <w:rsid w:val="00A45BB7"/>
    <w:rsid w:val="00A47D51"/>
    <w:rsid w:val="00A660AD"/>
    <w:rsid w:val="00A836AB"/>
    <w:rsid w:val="00AA5121"/>
    <w:rsid w:val="00B618A7"/>
    <w:rsid w:val="00B838FE"/>
    <w:rsid w:val="00B95424"/>
    <w:rsid w:val="00BA048C"/>
    <w:rsid w:val="00C056D6"/>
    <w:rsid w:val="00C96F48"/>
    <w:rsid w:val="00CF2D1F"/>
    <w:rsid w:val="00CF5E6D"/>
    <w:rsid w:val="00CF6747"/>
    <w:rsid w:val="00D135EF"/>
    <w:rsid w:val="00D871F1"/>
    <w:rsid w:val="00E20A28"/>
    <w:rsid w:val="00E27D10"/>
    <w:rsid w:val="00E3265D"/>
    <w:rsid w:val="00E807E5"/>
    <w:rsid w:val="00EA2B3A"/>
    <w:rsid w:val="00EC08CD"/>
    <w:rsid w:val="00EC1586"/>
    <w:rsid w:val="00EC782F"/>
    <w:rsid w:val="00EF3C9F"/>
    <w:rsid w:val="00F26904"/>
    <w:rsid w:val="00F95645"/>
    <w:rsid w:val="00FC0251"/>
    <w:rsid w:val="00FD3736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00A5A-84EB-4606-97DA-1054006B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1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ED160-ED10-4D14-9A16-06FF5082D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9638F6E6</Template>
  <TotalTime>42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Morris (RIT Student)</dc:creator>
  <cp:lastModifiedBy>Jason Morris (RIT Student)</cp:lastModifiedBy>
  <cp:revision>6</cp:revision>
  <cp:lastPrinted>2014-10-28T14:25:00Z</cp:lastPrinted>
  <dcterms:created xsi:type="dcterms:W3CDTF">2015-10-11T23:59:00Z</dcterms:created>
  <dcterms:modified xsi:type="dcterms:W3CDTF">2016-04-10T23:11:00Z</dcterms:modified>
</cp:coreProperties>
</file>